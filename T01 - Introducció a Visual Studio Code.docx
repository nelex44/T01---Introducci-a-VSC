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16B7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3B2ACB5" wp14:editId="5898809B">
                      <wp:extent cx="3528695" cy="2186609"/>
                      <wp:effectExtent l="0" t="0" r="0" b="444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866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895AFC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895AFC">
                                    <w:rPr>
                                      <w:lang w:bidi="es-ES"/>
                                    </w:rPr>
                                    <w:t xml:space="preserve">T01 - </w:t>
                                  </w:r>
                                  <w:proofErr w:type="spellStart"/>
                                  <w:r w:rsidRPr="00895AFC">
                                    <w:rPr>
                                      <w:lang w:bidi="es-ES"/>
                                    </w:rPr>
                                    <w:t>Introducció</w:t>
                                  </w:r>
                                  <w:proofErr w:type="spellEnd"/>
                                  <w:r w:rsidRPr="00895AFC">
                                    <w:rPr>
                                      <w:lang w:bidi="es-ES"/>
                                    </w:rPr>
                                    <w:t xml:space="preserve"> a Visual Studio </w:t>
                                  </w:r>
                                  <w:proofErr w:type="spellStart"/>
                                  <w:r w:rsidRPr="00895AFC">
                                    <w:rPr>
                                      <w:lang w:bidi="es-ES"/>
                                    </w:rPr>
                                    <w:t>Code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3B2A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" filled="f" stroked="f" strokeweight=".5pt">
                      <v:textbox>
                        <w:txbxContent>
                          <w:p w:rsidR="00D077E9" w:rsidRPr="00D86945" w:rsidRDefault="00895AFC" w:rsidP="00D077E9">
                            <w:pPr>
                              <w:pStyle w:val="Ttulo"/>
                              <w:spacing w:after="0"/>
                            </w:pPr>
                            <w:r w:rsidRPr="00895AFC">
                              <w:rPr>
                                <w:lang w:bidi="es-ES"/>
                              </w:rPr>
                              <w:t xml:space="preserve">T01 - </w:t>
                            </w:r>
                            <w:proofErr w:type="spellStart"/>
                            <w:r w:rsidRPr="00895AFC">
                              <w:rPr>
                                <w:lang w:bidi="es-ES"/>
                              </w:rPr>
                              <w:t>Introducció</w:t>
                            </w:r>
                            <w:proofErr w:type="spellEnd"/>
                            <w:r w:rsidRPr="00895AFC">
                              <w:rPr>
                                <w:lang w:bidi="es-ES"/>
                              </w:rPr>
                              <w:t xml:space="preserve"> a Visual Studio </w:t>
                            </w:r>
                            <w:proofErr w:type="spellStart"/>
                            <w:r w:rsidRPr="00895AFC">
                              <w:rPr>
                                <w:lang w:bidi="es-ES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D8AA6E1" wp14:editId="7B30E724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888490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9DB92E32DB4C416196545A345AAFB876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D17E2C">
                  <w:rPr>
                    <w:rStyle w:val="SubttuloCar"/>
                    <w:b w:val="0"/>
                    <w:noProof/>
                    <w:lang w:bidi="es-ES"/>
                  </w:rPr>
                  <w:t>18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1E205561" wp14:editId="5978231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B3B8D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7D21FF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06745A54405541D2AFB8EABDAB30CA6E"/>
                </w:placeholder>
                <w:showingPlcHdr/>
                <w15:appearance w15:val="hidden"/>
              </w:sdtPr>
              <w:sdtEndPr/>
              <w:sdtContent>
                <w:r w:rsidR="00895AFC">
                  <w:rPr>
                    <w:noProof/>
                    <w:lang w:bidi="es-ES"/>
                  </w:rPr>
                  <w:t>NOMBRE DE LA COMPAÑÍA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AEC488C0DF164C0E8B88A491F3B74F6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95AFC">
                  <w:rPr>
                    <w:noProof/>
                  </w:rPr>
                  <w:t>Daniel Valiente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895AFC">
      <w:pPr>
        <w:spacing w:after="200"/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C0856D9" wp14:editId="16F8A48B">
            <wp:simplePos x="0" y="0"/>
            <wp:positionH relativeFrom="page">
              <wp:align>right</wp:align>
            </wp:positionH>
            <wp:positionV relativeFrom="page">
              <wp:posOffset>4460737</wp:posOffset>
            </wp:positionV>
            <wp:extent cx="4420650" cy="2210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50" cy="22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A5A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895AFC" w:rsidRPr="00895AFC" w:rsidRDefault="00895AFC" w:rsidP="00895AFC">
      <w:pPr>
        <w:spacing w:before="150" w:after="150" w:line="600" w:lineRule="atLeast"/>
        <w:outlineLvl w:val="1"/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</w:pPr>
      <w:r w:rsidRPr="00895AFC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lastRenderedPageBreak/>
        <w:t xml:space="preserve">T01 - </w:t>
      </w:r>
      <w:proofErr w:type="spellStart"/>
      <w:r w:rsidRPr="00895AFC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t>Introducció</w:t>
      </w:r>
      <w:proofErr w:type="spellEnd"/>
      <w:r w:rsidRPr="00895AFC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t xml:space="preserve"> a Visual Studio </w:t>
      </w:r>
      <w:proofErr w:type="spellStart"/>
      <w:r w:rsidRPr="00895AFC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t>Code</w:t>
      </w:r>
      <w:proofErr w:type="spellEnd"/>
    </w:p>
    <w:p w:rsidR="00895AFC" w:rsidRDefault="00895AFC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Instala </w:t>
      </w:r>
      <w:hyperlink r:id="rId8" w:tooltip="Visual Studio Code" w:history="1">
        <w:r>
          <w:rPr>
            <w:rStyle w:val="Hipervnculo"/>
            <w:rFonts w:ascii="Arial" w:hAnsi="Arial" w:cs="Arial"/>
            <w:b/>
            <w:bCs/>
            <w:color w:val="562381"/>
            <w:sz w:val="20"/>
            <w:szCs w:val="20"/>
          </w:rPr>
          <w:t xml:space="preserve">Visual Studio </w:t>
        </w:r>
        <w:proofErr w:type="spellStart"/>
        <w:r>
          <w:rPr>
            <w:rStyle w:val="Hipervnculo"/>
            <w:rFonts w:ascii="Arial" w:hAnsi="Arial" w:cs="Arial"/>
            <w:b/>
            <w:bCs/>
            <w:color w:val="562381"/>
            <w:sz w:val="20"/>
            <w:szCs w:val="20"/>
          </w:rPr>
          <w:t>Code</w:t>
        </w:r>
        <w:proofErr w:type="spellEnd"/>
      </w:hyperlink>
      <w:r>
        <w:rPr>
          <w:rFonts w:ascii="Arial" w:hAnsi="Arial" w:cs="Arial"/>
          <w:color w:val="555555"/>
          <w:sz w:val="20"/>
          <w:szCs w:val="20"/>
        </w:rPr>
        <w:t xml:space="preserve"> y todas las herramientas necesaria para poder desarrollar en PHP. Instala los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pluggins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que consideres necesarios.</w:t>
      </w:r>
    </w:p>
    <w:p w:rsidR="00895AFC" w:rsidRDefault="00895AFC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Debes adjuntar las </w:t>
      </w:r>
      <w:r>
        <w:rPr>
          <w:rFonts w:ascii="Arial" w:hAnsi="Arial" w:cs="Arial"/>
          <w:color w:val="555555"/>
          <w:sz w:val="20"/>
          <w:szCs w:val="20"/>
          <w:u w:val="single"/>
        </w:rPr>
        <w:t>capturas de pantalla</w:t>
      </w:r>
      <w:r>
        <w:rPr>
          <w:rFonts w:ascii="Arial" w:hAnsi="Arial" w:cs="Arial"/>
          <w:color w:val="555555"/>
          <w:sz w:val="20"/>
          <w:szCs w:val="20"/>
        </w:rPr>
        <w:t> de los diferentes pasos realizados para resolver la tarea. Recuerda que tienes </w:t>
      </w:r>
      <w:r>
        <w:rPr>
          <w:rFonts w:ascii="Arial" w:hAnsi="Arial" w:cs="Arial"/>
          <w:b/>
          <w:bCs/>
          <w:color w:val="555555"/>
          <w:sz w:val="20"/>
          <w:szCs w:val="20"/>
        </w:rPr>
        <w:t>fecha límite de entrega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895AFC" w:rsidRDefault="00895AFC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2E0275" w:rsidRDefault="002E0275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8106F5" w:rsidRDefault="008106F5" w:rsidP="009328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300A1" wp14:editId="0FEBC68E">
                <wp:simplePos x="0" y="0"/>
                <wp:positionH relativeFrom="margin">
                  <wp:align>left</wp:align>
                </wp:positionH>
                <wp:positionV relativeFrom="paragraph">
                  <wp:posOffset>7087870</wp:posOffset>
                </wp:positionV>
                <wp:extent cx="2440940" cy="596265"/>
                <wp:effectExtent l="0" t="0" r="16510" b="133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A173" id="Rectángulo 13" o:spid="_x0000_s1026" style="position:absolute;margin-left:0;margin-top:558.1pt;width:192.2pt;height:46.9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" filled="f" strokecolor="#c00000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5555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E6A8F" wp14:editId="511ADCBF">
                <wp:simplePos x="0" y="0"/>
                <wp:positionH relativeFrom="column">
                  <wp:posOffset>9525</wp:posOffset>
                </wp:positionH>
                <wp:positionV relativeFrom="paragraph">
                  <wp:posOffset>3535045</wp:posOffset>
                </wp:positionV>
                <wp:extent cx="2441050" cy="596348"/>
                <wp:effectExtent l="0" t="0" r="16510" b="133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596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FAD43" id="Rectángulo 11" o:spid="_x0000_s1026" style="position:absolute;margin-left:.75pt;margin-top:278.35pt;width:192.2pt;height:4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" filled="f" strokecolor="#c00000" strokeweight="2pt"/>
            </w:pict>
          </mc:Fallback>
        </mc:AlternateContent>
      </w:r>
      <w:r>
        <w:rPr>
          <w:rFonts w:ascii="Arial" w:hAnsi="Arial" w:cs="Arial"/>
          <w:noProof/>
          <w:color w:val="5555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9631C" wp14:editId="43DC0496">
                <wp:simplePos x="0" y="0"/>
                <wp:positionH relativeFrom="margin">
                  <wp:align>left</wp:align>
                </wp:positionH>
                <wp:positionV relativeFrom="paragraph">
                  <wp:posOffset>624205</wp:posOffset>
                </wp:positionV>
                <wp:extent cx="2441050" cy="596348"/>
                <wp:effectExtent l="0" t="0" r="1651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596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AB21F" id="Rectángulo 10" o:spid="_x0000_s1026" style="position:absolute;margin-left:0;margin-top:49.15pt;width:192.2pt;height:46.9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" filled="f" strokecolor="#c00000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5555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4FA50" wp14:editId="1A539845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440940" cy="596265"/>
                <wp:effectExtent l="0" t="0" r="1651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0251" id="Rectángulo 9" o:spid="_x0000_s1026" style="position:absolute;margin-left:-.05pt;margin-top:.15pt;width:192.2pt;height:46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" filled="f" strokecolor="#c00000" strokeweight="2pt">
                <w10:wrap anchorx="margin"/>
              </v:rect>
            </w:pict>
          </mc:Fallback>
        </mc:AlternateContent>
      </w:r>
      <w:r w:rsidRPr="008106F5">
        <w:rPr>
          <w:rFonts w:ascii="Arial" w:hAnsi="Arial" w:cs="Arial"/>
          <w:color w:val="555555"/>
          <w:sz w:val="20"/>
          <w:szCs w:val="20"/>
        </w:rPr>
        <w:drawing>
          <wp:inline distT="0" distB="0" distL="0" distR="0" wp14:anchorId="02D9DAD4" wp14:editId="13D6892C">
            <wp:extent cx="2448267" cy="869753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6F5" w:rsidRDefault="008106F5">
      <w:pPr>
        <w:spacing w:after="200"/>
        <w:rPr>
          <w:rFonts w:ascii="Arial" w:hAnsi="Arial" w:cs="Arial"/>
          <w:color w:val="555555"/>
          <w:sz w:val="20"/>
          <w:szCs w:val="20"/>
        </w:rPr>
      </w:pPr>
    </w:p>
    <w:p w:rsidR="00932803" w:rsidRDefault="008106F5" w:rsidP="00932803">
      <w:pPr>
        <w:spacing w:after="20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 xml:space="preserve">PHP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intelephense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r w:rsidR="00932803">
        <w:rPr>
          <w:rFonts w:ascii="Arial" w:hAnsi="Arial" w:cs="Arial"/>
          <w:color w:val="555555"/>
          <w:sz w:val="20"/>
          <w:szCs w:val="20"/>
        </w:rPr>
        <w:t>porque,</w:t>
      </w:r>
      <w:r>
        <w:rPr>
          <w:rFonts w:ascii="Arial" w:hAnsi="Arial" w:cs="Arial"/>
          <w:color w:val="555555"/>
          <w:sz w:val="20"/>
          <w:szCs w:val="20"/>
        </w:rPr>
        <w:t xml:space="preserve"> aunque tenga muchas menos descargas, tiene mejor puntuación que la </w:t>
      </w:r>
      <w:proofErr w:type="spellStart"/>
      <w:r w:rsidR="00932803">
        <w:rPr>
          <w:rFonts w:ascii="Arial" w:hAnsi="Arial" w:cs="Arial"/>
          <w:color w:val="555555"/>
          <w:sz w:val="20"/>
          <w:szCs w:val="20"/>
        </w:rPr>
        <w:t>intellisense</w:t>
      </w:r>
      <w:proofErr w:type="spellEnd"/>
      <w:r w:rsidR="00932803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 xml:space="preserve">de </w:t>
      </w:r>
      <w:r w:rsidR="00932803">
        <w:rPr>
          <w:rFonts w:ascii="Arial" w:hAnsi="Arial" w:cs="Arial"/>
          <w:color w:val="555555"/>
          <w:sz w:val="20"/>
          <w:szCs w:val="20"/>
        </w:rPr>
        <w:t>Félix.</w:t>
      </w:r>
    </w:p>
    <w:p w:rsidR="00932803" w:rsidRDefault="00932803" w:rsidP="00932803">
      <w:pPr>
        <w:spacing w:after="200"/>
        <w:rPr>
          <w:rFonts w:ascii="Arial" w:hAnsi="Arial" w:cs="Arial"/>
          <w:color w:val="555555"/>
          <w:sz w:val="20"/>
          <w:szCs w:val="20"/>
        </w:rPr>
      </w:pPr>
      <w:r w:rsidRPr="002E0275">
        <w:rPr>
          <w:rFonts w:ascii="Arial" w:hAnsi="Arial" w:cs="Arial"/>
          <w:color w:val="555555"/>
          <w:sz w:val="20"/>
          <w:szCs w:val="20"/>
        </w:rPr>
        <w:drawing>
          <wp:inline distT="0" distB="0" distL="0" distR="0" wp14:anchorId="3F0F783F" wp14:editId="4F84E5DF">
            <wp:extent cx="6371590" cy="1798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03" w:rsidRDefault="00932803" w:rsidP="00932803">
      <w:pPr>
        <w:spacing w:after="200"/>
        <w:rPr>
          <w:rFonts w:ascii="Arial" w:hAnsi="Arial" w:cs="Arial"/>
          <w:color w:val="555555"/>
          <w:sz w:val="20"/>
          <w:szCs w:val="20"/>
        </w:rPr>
      </w:pPr>
      <w:r w:rsidRPr="002E0275">
        <w:rPr>
          <w:rFonts w:ascii="Arial" w:hAnsi="Arial" w:cs="Arial"/>
          <w:color w:val="555555"/>
          <w:sz w:val="20"/>
          <w:szCs w:val="20"/>
        </w:rPr>
        <w:drawing>
          <wp:inline distT="0" distB="0" distL="0" distR="0" wp14:anchorId="5519C45E" wp14:editId="588F384B">
            <wp:extent cx="5182323" cy="73352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75" w:rsidRPr="00932803" w:rsidRDefault="002E0275" w:rsidP="00932803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hAnsi="Arial" w:cs="Arial"/>
          <w:color w:val="555555"/>
          <w:sz w:val="20"/>
          <w:szCs w:val="20"/>
        </w:rPr>
        <w:br w:type="page"/>
      </w:r>
    </w:p>
    <w:p w:rsidR="002E0275" w:rsidRDefault="002E0275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8106F5" w:rsidRDefault="008106F5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La de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felix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no se actualiza</w:t>
      </w:r>
    </w:p>
    <w:p w:rsidR="008106F5" w:rsidRPr="00895AFC" w:rsidRDefault="008106F5" w:rsidP="00895A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sectPr w:rsidR="008106F5" w:rsidRPr="00895AFC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FF" w:rsidRDefault="007D21FF">
      <w:r>
        <w:separator/>
      </w:r>
    </w:p>
    <w:p w:rsidR="007D21FF" w:rsidRDefault="007D21FF"/>
  </w:endnote>
  <w:endnote w:type="continuationSeparator" w:id="0">
    <w:p w:rsidR="007D21FF" w:rsidRDefault="007D21FF">
      <w:r>
        <w:continuationSeparator/>
      </w:r>
    </w:p>
    <w:p w:rsidR="007D21FF" w:rsidRDefault="007D2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17E2C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FF" w:rsidRDefault="007D21FF">
      <w:r>
        <w:separator/>
      </w:r>
    </w:p>
    <w:p w:rsidR="007D21FF" w:rsidRDefault="007D21FF"/>
  </w:footnote>
  <w:footnote w:type="continuationSeparator" w:id="0">
    <w:p w:rsidR="007D21FF" w:rsidRDefault="007D21FF">
      <w:r>
        <w:continuationSeparator/>
      </w:r>
    </w:p>
    <w:p w:rsidR="007D21FF" w:rsidRDefault="007D21F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FC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E0275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D21FF"/>
    <w:rsid w:val="008106F5"/>
    <w:rsid w:val="00862FE4"/>
    <w:rsid w:val="0086389A"/>
    <w:rsid w:val="0087605E"/>
    <w:rsid w:val="008941AE"/>
    <w:rsid w:val="00895AFC"/>
    <w:rsid w:val="008B1FEE"/>
    <w:rsid w:val="00903C32"/>
    <w:rsid w:val="00916B16"/>
    <w:rsid w:val="009173B9"/>
    <w:rsid w:val="00932803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17E2C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02FC6A54-D188-4FDD-A3B8-FCCD10D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unhideWhenUsed/>
    <w:rsid w:val="0089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95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.fundacionesplai.org/mod/url/view.php?id=162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ente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B92E32DB4C416196545A345AAFB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28702-C680-495F-9F1B-1B727ECF4302}"/>
      </w:docPartPr>
      <w:docPartBody>
        <w:p w:rsidR="00000000" w:rsidRDefault="0091295C">
          <w:pPr>
            <w:pStyle w:val="9DB92E32DB4C416196545A345AAFB876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6745A54405541D2AFB8EABDAB30C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AC224-390F-4FAF-A9B2-BBF7E2EBD3AB}"/>
      </w:docPartPr>
      <w:docPartBody>
        <w:p w:rsidR="00000000" w:rsidRDefault="0091295C">
          <w:pPr>
            <w:pStyle w:val="06745A54405541D2AFB8EABDAB30CA6E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AEC488C0DF164C0E8B88A491F3B74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78BAF-6DE9-4B7E-8292-D42DA92194E1}"/>
      </w:docPartPr>
      <w:docPartBody>
        <w:p w:rsidR="00000000" w:rsidRDefault="0091295C">
          <w:pPr>
            <w:pStyle w:val="AEC488C0DF164C0E8B88A491F3B74F6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5C"/>
    <w:rsid w:val="0091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9DB92E32DB4C416196545A345AAFB876">
    <w:name w:val="9DB92E32DB4C416196545A345AAFB876"/>
  </w:style>
  <w:style w:type="paragraph" w:customStyle="1" w:styleId="06745A54405541D2AFB8EABDAB30CA6E">
    <w:name w:val="06745A54405541D2AFB8EABDAB30CA6E"/>
  </w:style>
  <w:style w:type="paragraph" w:customStyle="1" w:styleId="AEC488C0DF164C0E8B88A491F3B74F60">
    <w:name w:val="AEC488C0DF164C0E8B88A491F3B74F60"/>
  </w:style>
  <w:style w:type="paragraph" w:customStyle="1" w:styleId="58513A7A974B4AA2842B8F7089A9E01F">
    <w:name w:val="58513A7A974B4AA2842B8F7089A9E01F"/>
  </w:style>
  <w:style w:type="paragraph" w:customStyle="1" w:styleId="713148E9C16840A8B35D2EA88A2C07F2">
    <w:name w:val="713148E9C16840A8B35D2EA88A2C07F2"/>
  </w:style>
  <w:style w:type="paragraph" w:customStyle="1" w:styleId="F9CF6708244244EF9326E809E4A6696F">
    <w:name w:val="F9CF6708244244EF9326E809E4A6696F"/>
  </w:style>
  <w:style w:type="paragraph" w:customStyle="1" w:styleId="9DC58C8FC1854670BDF28D261ED20C78">
    <w:name w:val="9DC58C8FC1854670BDF28D261ED20C78"/>
  </w:style>
  <w:style w:type="paragraph" w:customStyle="1" w:styleId="72179A46FBFA4A06A0DD997EF1EA83E5">
    <w:name w:val="72179A46FBFA4A06A0DD997EF1EA8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Daniel Valiente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30</TotalTime>
  <Pages>5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Valiente</dc:creator>
  <cp:keywords/>
  <cp:lastModifiedBy>Valiente</cp:lastModifiedBy>
  <cp:revision>4</cp:revision>
  <cp:lastPrinted>2021-05-18T09:43:00Z</cp:lastPrinted>
  <dcterms:created xsi:type="dcterms:W3CDTF">2021-05-18T09:14:00Z</dcterms:created>
  <dcterms:modified xsi:type="dcterms:W3CDTF">2021-05-18T09:44:00Z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